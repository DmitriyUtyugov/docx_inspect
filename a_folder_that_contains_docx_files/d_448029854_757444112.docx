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665" w:rsidRDefault="00C81665" w:rsidP="00DB06B6">
      <w:pPr>
        <w:jc w:val="both"/>
        <w:rPr>
          <w:rFonts w:eastAsia="Calibri"/>
          <w:sz w:val="12"/>
          <w:szCs w:val="12"/>
          <w:lang w:eastAsia="en-US"/>
        </w:rPr>
      </w:pPr>
      <w:bookmarkStart w:id="0" w:name="_GoBack"/>
      <w:bookmarkEnd w:id="0"/>
      <w:r>
        <w:rPr>
          <w:rFonts w:eastAsia="Calibri"/>
          <w:noProof/>
          <w:sz w:val="12"/>
          <w:szCs w:val="12"/>
        </w:rPr>
        <w:drawing>
          <wp:inline distT="0" distB="0" distL="0" distR="0">
            <wp:extent cx="6113780" cy="8155305"/>
            <wp:effectExtent l="19050" t="0" r="1270" b="0"/>
            <wp:docPr id="1" name="Рисунок 1" descr="C:\Users\user217.SERVER0\Desktop\WhatsApp Image 2021-03-20 at 16.18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17.SERVER0\Desktop\WhatsApp Image 2021-03-20 at 16.18.4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815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12"/>
          <w:szCs w:val="12"/>
        </w:rPr>
        <w:lastRenderedPageBreak/>
        <w:drawing>
          <wp:inline distT="0" distB="0" distL="0" distR="0">
            <wp:extent cx="5805170" cy="10324465"/>
            <wp:effectExtent l="19050" t="0" r="5080" b="0"/>
            <wp:docPr id="2" name="Рисунок 2" descr="C:\Users\user217.SERVER0\Desktop\WhatsApp Image 2021-03-20 at 16.18.4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17.SERVER0\Desktop\WhatsApp Image 2021-03-20 at 16.18.49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032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12"/>
          <w:szCs w:val="12"/>
        </w:rPr>
        <w:lastRenderedPageBreak/>
        <w:drawing>
          <wp:inline distT="0" distB="0" distL="0" distR="0">
            <wp:extent cx="6113780" cy="8155305"/>
            <wp:effectExtent l="19050" t="0" r="1270" b="0"/>
            <wp:docPr id="3" name="Рисунок 3" descr="C:\Users\user217.SERVER0\Desktop\WhatsApp Image 2021-03-20 at 16.18.49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217.SERVER0\Desktop\WhatsApp Image 2021-03-20 at 16.18.49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815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12"/>
          <w:szCs w:val="12"/>
        </w:rPr>
        <w:lastRenderedPageBreak/>
        <w:drawing>
          <wp:inline distT="0" distB="0" distL="0" distR="0">
            <wp:extent cx="6092190" cy="4572000"/>
            <wp:effectExtent l="19050" t="0" r="3810" b="0"/>
            <wp:docPr id="4" name="Рисунок 4" descr="C:\Users\user217.SERVER0\Desktop\WhatsApp Image 2021-03-20 at 16.18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217.SERVER0\Desktop\WhatsApp Image 2021-03-20 at 16.18.50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noProof/>
          <w:sz w:val="12"/>
          <w:szCs w:val="12"/>
        </w:rPr>
        <w:lastRenderedPageBreak/>
        <w:drawing>
          <wp:inline distT="0" distB="0" distL="0" distR="0">
            <wp:extent cx="5805170" cy="10324465"/>
            <wp:effectExtent l="19050" t="0" r="5080" b="0"/>
            <wp:docPr id="5" name="Рисунок 5" descr="C:\Users\user217.SERVER0\Desktop\WhatsApp Image 2021-03-20 at 16.18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217.SERVER0\Desktop\WhatsApp Image 2021-03-20 at 16.18.48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032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665" w:rsidSect="002F799F">
      <w:headerReference w:type="even" r:id="rId13"/>
      <w:headerReference w:type="default" r:id="rId14"/>
      <w:pgSz w:w="11906" w:h="16838" w:code="9"/>
      <w:pgMar w:top="426" w:right="851" w:bottom="14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772" w:rsidRDefault="00466772">
      <w:r>
        <w:separator/>
      </w:r>
    </w:p>
  </w:endnote>
  <w:endnote w:type="continuationSeparator" w:id="0">
    <w:p w:rsidR="00466772" w:rsidRDefault="0046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772" w:rsidRDefault="00466772">
      <w:r>
        <w:separator/>
      </w:r>
    </w:p>
  </w:footnote>
  <w:footnote w:type="continuationSeparator" w:id="0">
    <w:p w:rsidR="00466772" w:rsidRDefault="00466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36F" w:rsidRDefault="001E5D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B136F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B136F" w:rsidRDefault="00FB136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36F" w:rsidRDefault="001E5D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B136F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81665">
      <w:rPr>
        <w:rStyle w:val="a4"/>
        <w:noProof/>
      </w:rPr>
      <w:t>6</w:t>
    </w:r>
    <w:r>
      <w:rPr>
        <w:rStyle w:val="a4"/>
      </w:rPr>
      <w:fldChar w:fldCharType="end"/>
    </w:r>
  </w:p>
  <w:p w:rsidR="00FB136F" w:rsidRDefault="00FB136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1D4"/>
    <w:multiLevelType w:val="hybridMultilevel"/>
    <w:tmpl w:val="84D8FC12"/>
    <w:lvl w:ilvl="0" w:tplc="70284A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B883D8B"/>
    <w:multiLevelType w:val="hybridMultilevel"/>
    <w:tmpl w:val="249CD744"/>
    <w:lvl w:ilvl="0" w:tplc="CF2422B6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2" w15:restartNumberingAfterBreak="0">
    <w:nsid w:val="66AB77EE"/>
    <w:multiLevelType w:val="hybridMultilevel"/>
    <w:tmpl w:val="A6D4B364"/>
    <w:lvl w:ilvl="0" w:tplc="A360310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37"/>
  <w:autoHyphenation/>
  <w:hyphenationZone w:val="14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LeaveBackslashAlone/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458"/>
    <w:rsid w:val="00006EA1"/>
    <w:rsid w:val="00017A2E"/>
    <w:rsid w:val="00024415"/>
    <w:rsid w:val="00027261"/>
    <w:rsid w:val="000274EA"/>
    <w:rsid w:val="00036D21"/>
    <w:rsid w:val="00037A01"/>
    <w:rsid w:val="00046276"/>
    <w:rsid w:val="00050FC3"/>
    <w:rsid w:val="000573E5"/>
    <w:rsid w:val="00061994"/>
    <w:rsid w:val="00064DC5"/>
    <w:rsid w:val="00067E14"/>
    <w:rsid w:val="0008450E"/>
    <w:rsid w:val="00091978"/>
    <w:rsid w:val="00097E6C"/>
    <w:rsid w:val="000A1749"/>
    <w:rsid w:val="000A1D1E"/>
    <w:rsid w:val="000A6AD5"/>
    <w:rsid w:val="000A7645"/>
    <w:rsid w:val="000D20DB"/>
    <w:rsid w:val="000D645E"/>
    <w:rsid w:val="000D6B6A"/>
    <w:rsid w:val="000D6BEB"/>
    <w:rsid w:val="000D7D36"/>
    <w:rsid w:val="00102E6A"/>
    <w:rsid w:val="001043F2"/>
    <w:rsid w:val="00110309"/>
    <w:rsid w:val="00111279"/>
    <w:rsid w:val="001156EA"/>
    <w:rsid w:val="0012251C"/>
    <w:rsid w:val="00136E21"/>
    <w:rsid w:val="00147E9B"/>
    <w:rsid w:val="001515A0"/>
    <w:rsid w:val="00154F7C"/>
    <w:rsid w:val="00190667"/>
    <w:rsid w:val="00192136"/>
    <w:rsid w:val="00193049"/>
    <w:rsid w:val="00195E56"/>
    <w:rsid w:val="001B360E"/>
    <w:rsid w:val="001C47B4"/>
    <w:rsid w:val="001C47B8"/>
    <w:rsid w:val="001C55DC"/>
    <w:rsid w:val="001C6708"/>
    <w:rsid w:val="001C721D"/>
    <w:rsid w:val="001D4F5D"/>
    <w:rsid w:val="001D5085"/>
    <w:rsid w:val="001D50B1"/>
    <w:rsid w:val="001E5D92"/>
    <w:rsid w:val="001F17F3"/>
    <w:rsid w:val="001F3173"/>
    <w:rsid w:val="001F4DEF"/>
    <w:rsid w:val="001F64A2"/>
    <w:rsid w:val="002220BC"/>
    <w:rsid w:val="00231683"/>
    <w:rsid w:val="0023501A"/>
    <w:rsid w:val="00245D87"/>
    <w:rsid w:val="002515A0"/>
    <w:rsid w:val="002529EF"/>
    <w:rsid w:val="00255CD1"/>
    <w:rsid w:val="00257C7E"/>
    <w:rsid w:val="002735A4"/>
    <w:rsid w:val="00277BE0"/>
    <w:rsid w:val="00282E50"/>
    <w:rsid w:val="00283A09"/>
    <w:rsid w:val="002920CB"/>
    <w:rsid w:val="00293F75"/>
    <w:rsid w:val="002A0007"/>
    <w:rsid w:val="002A32D4"/>
    <w:rsid w:val="002B2588"/>
    <w:rsid w:val="002B333D"/>
    <w:rsid w:val="002B5E52"/>
    <w:rsid w:val="002B7835"/>
    <w:rsid w:val="002C0239"/>
    <w:rsid w:val="002C3864"/>
    <w:rsid w:val="002C513E"/>
    <w:rsid w:val="002C751E"/>
    <w:rsid w:val="002D12C5"/>
    <w:rsid w:val="002E3B9B"/>
    <w:rsid w:val="002F68BF"/>
    <w:rsid w:val="002F799F"/>
    <w:rsid w:val="00305317"/>
    <w:rsid w:val="00307B8C"/>
    <w:rsid w:val="00310C89"/>
    <w:rsid w:val="003112D7"/>
    <w:rsid w:val="003119EE"/>
    <w:rsid w:val="00312C21"/>
    <w:rsid w:val="003161D8"/>
    <w:rsid w:val="00324D0E"/>
    <w:rsid w:val="00335EA9"/>
    <w:rsid w:val="0034588B"/>
    <w:rsid w:val="0034647B"/>
    <w:rsid w:val="00351BE5"/>
    <w:rsid w:val="003753D1"/>
    <w:rsid w:val="003754A7"/>
    <w:rsid w:val="00380453"/>
    <w:rsid w:val="00383932"/>
    <w:rsid w:val="00392470"/>
    <w:rsid w:val="003A0200"/>
    <w:rsid w:val="003B0536"/>
    <w:rsid w:val="003C0A74"/>
    <w:rsid w:val="003C1B09"/>
    <w:rsid w:val="003C7E0E"/>
    <w:rsid w:val="003D150D"/>
    <w:rsid w:val="003D1BAC"/>
    <w:rsid w:val="003D4B39"/>
    <w:rsid w:val="003E0454"/>
    <w:rsid w:val="003E3F55"/>
    <w:rsid w:val="003F018B"/>
    <w:rsid w:val="00407301"/>
    <w:rsid w:val="0041058A"/>
    <w:rsid w:val="004140C1"/>
    <w:rsid w:val="004250A8"/>
    <w:rsid w:val="00447E4D"/>
    <w:rsid w:val="00447F3C"/>
    <w:rsid w:val="004574E6"/>
    <w:rsid w:val="00461C78"/>
    <w:rsid w:val="00466772"/>
    <w:rsid w:val="00481BC5"/>
    <w:rsid w:val="00485259"/>
    <w:rsid w:val="00486FA0"/>
    <w:rsid w:val="004904DF"/>
    <w:rsid w:val="00493575"/>
    <w:rsid w:val="004A46DA"/>
    <w:rsid w:val="004A62D0"/>
    <w:rsid w:val="004E257F"/>
    <w:rsid w:val="004E7AAD"/>
    <w:rsid w:val="004F52E7"/>
    <w:rsid w:val="004F7EF0"/>
    <w:rsid w:val="00500ED1"/>
    <w:rsid w:val="00503FD0"/>
    <w:rsid w:val="00512FAA"/>
    <w:rsid w:val="00513F33"/>
    <w:rsid w:val="00516590"/>
    <w:rsid w:val="005300DD"/>
    <w:rsid w:val="005349F3"/>
    <w:rsid w:val="0054252F"/>
    <w:rsid w:val="00546686"/>
    <w:rsid w:val="0055105E"/>
    <w:rsid w:val="00552ED8"/>
    <w:rsid w:val="00576527"/>
    <w:rsid w:val="00576956"/>
    <w:rsid w:val="00580804"/>
    <w:rsid w:val="00585EE7"/>
    <w:rsid w:val="005865EA"/>
    <w:rsid w:val="005903FF"/>
    <w:rsid w:val="00592E04"/>
    <w:rsid w:val="00593CDF"/>
    <w:rsid w:val="00597A78"/>
    <w:rsid w:val="005A496B"/>
    <w:rsid w:val="005A7150"/>
    <w:rsid w:val="005B7DEF"/>
    <w:rsid w:val="005C0A81"/>
    <w:rsid w:val="005D116A"/>
    <w:rsid w:val="005D181E"/>
    <w:rsid w:val="005F2595"/>
    <w:rsid w:val="005F54FB"/>
    <w:rsid w:val="0060168C"/>
    <w:rsid w:val="00606F53"/>
    <w:rsid w:val="00614087"/>
    <w:rsid w:val="00614888"/>
    <w:rsid w:val="006257FD"/>
    <w:rsid w:val="00631C57"/>
    <w:rsid w:val="00635F96"/>
    <w:rsid w:val="00636A22"/>
    <w:rsid w:val="00645F5B"/>
    <w:rsid w:val="00654DE0"/>
    <w:rsid w:val="00656DD5"/>
    <w:rsid w:val="00657056"/>
    <w:rsid w:val="0066343C"/>
    <w:rsid w:val="00664432"/>
    <w:rsid w:val="006665A8"/>
    <w:rsid w:val="00675564"/>
    <w:rsid w:val="00677219"/>
    <w:rsid w:val="00690B51"/>
    <w:rsid w:val="006925F6"/>
    <w:rsid w:val="006A7D0C"/>
    <w:rsid w:val="006B154E"/>
    <w:rsid w:val="006B4749"/>
    <w:rsid w:val="006B7690"/>
    <w:rsid w:val="006C65C8"/>
    <w:rsid w:val="006D2ED8"/>
    <w:rsid w:val="006D39BD"/>
    <w:rsid w:val="006D6A73"/>
    <w:rsid w:val="006D74EE"/>
    <w:rsid w:val="006E0D15"/>
    <w:rsid w:val="006F19E8"/>
    <w:rsid w:val="00701A73"/>
    <w:rsid w:val="00703552"/>
    <w:rsid w:val="007059D1"/>
    <w:rsid w:val="00706D3E"/>
    <w:rsid w:val="00716EC6"/>
    <w:rsid w:val="007322CD"/>
    <w:rsid w:val="0073258F"/>
    <w:rsid w:val="00736961"/>
    <w:rsid w:val="007429A0"/>
    <w:rsid w:val="00747766"/>
    <w:rsid w:val="007508A3"/>
    <w:rsid w:val="00753BDE"/>
    <w:rsid w:val="00757223"/>
    <w:rsid w:val="00762E9D"/>
    <w:rsid w:val="00781824"/>
    <w:rsid w:val="00786015"/>
    <w:rsid w:val="007866FC"/>
    <w:rsid w:val="00790DA7"/>
    <w:rsid w:val="00792377"/>
    <w:rsid w:val="007979E7"/>
    <w:rsid w:val="007B3CA8"/>
    <w:rsid w:val="007B605B"/>
    <w:rsid w:val="007B69C6"/>
    <w:rsid w:val="007C5BC6"/>
    <w:rsid w:val="007C642E"/>
    <w:rsid w:val="007D4130"/>
    <w:rsid w:val="007E6B84"/>
    <w:rsid w:val="00802CC2"/>
    <w:rsid w:val="00811D40"/>
    <w:rsid w:val="00820049"/>
    <w:rsid w:val="008229A4"/>
    <w:rsid w:val="00825B12"/>
    <w:rsid w:val="00826C11"/>
    <w:rsid w:val="00834F6C"/>
    <w:rsid w:val="00840ADA"/>
    <w:rsid w:val="0084203C"/>
    <w:rsid w:val="00850583"/>
    <w:rsid w:val="00862F3F"/>
    <w:rsid w:val="00864F2C"/>
    <w:rsid w:val="00865F4C"/>
    <w:rsid w:val="00870237"/>
    <w:rsid w:val="00873EBD"/>
    <w:rsid w:val="008819D2"/>
    <w:rsid w:val="00883D8D"/>
    <w:rsid w:val="0089173F"/>
    <w:rsid w:val="00893AF6"/>
    <w:rsid w:val="00894C3B"/>
    <w:rsid w:val="008A04D6"/>
    <w:rsid w:val="008A5D0B"/>
    <w:rsid w:val="008B6458"/>
    <w:rsid w:val="008C0BC4"/>
    <w:rsid w:val="008C0E05"/>
    <w:rsid w:val="008D5021"/>
    <w:rsid w:val="008E6A68"/>
    <w:rsid w:val="008F5223"/>
    <w:rsid w:val="0090729D"/>
    <w:rsid w:val="00911D96"/>
    <w:rsid w:val="009137E9"/>
    <w:rsid w:val="00917D2A"/>
    <w:rsid w:val="00931BC9"/>
    <w:rsid w:val="00934ACE"/>
    <w:rsid w:val="00942DE8"/>
    <w:rsid w:val="00946AF1"/>
    <w:rsid w:val="00964771"/>
    <w:rsid w:val="00970A49"/>
    <w:rsid w:val="009721D5"/>
    <w:rsid w:val="0097272E"/>
    <w:rsid w:val="0098393D"/>
    <w:rsid w:val="00986DA2"/>
    <w:rsid w:val="00987FAD"/>
    <w:rsid w:val="009A4BE3"/>
    <w:rsid w:val="009B316A"/>
    <w:rsid w:val="009B6B6F"/>
    <w:rsid w:val="009C38AD"/>
    <w:rsid w:val="009C7E6E"/>
    <w:rsid w:val="009D66DC"/>
    <w:rsid w:val="009D7F6A"/>
    <w:rsid w:val="009E6D96"/>
    <w:rsid w:val="009F594D"/>
    <w:rsid w:val="009F7270"/>
    <w:rsid w:val="00A13FE4"/>
    <w:rsid w:val="00A27E05"/>
    <w:rsid w:val="00A46131"/>
    <w:rsid w:val="00A46DDB"/>
    <w:rsid w:val="00A46DE3"/>
    <w:rsid w:val="00A52E2B"/>
    <w:rsid w:val="00A60991"/>
    <w:rsid w:val="00A6222B"/>
    <w:rsid w:val="00A62B3B"/>
    <w:rsid w:val="00A7430C"/>
    <w:rsid w:val="00A762AD"/>
    <w:rsid w:val="00A81498"/>
    <w:rsid w:val="00A86661"/>
    <w:rsid w:val="00A97707"/>
    <w:rsid w:val="00AA2AC1"/>
    <w:rsid w:val="00AA59DB"/>
    <w:rsid w:val="00AB3F43"/>
    <w:rsid w:val="00AC7AF1"/>
    <w:rsid w:val="00AD3118"/>
    <w:rsid w:val="00AD6354"/>
    <w:rsid w:val="00AD796A"/>
    <w:rsid w:val="00AE02F2"/>
    <w:rsid w:val="00AE27E1"/>
    <w:rsid w:val="00AE7A6A"/>
    <w:rsid w:val="00AF18E9"/>
    <w:rsid w:val="00AF1D85"/>
    <w:rsid w:val="00AF47B6"/>
    <w:rsid w:val="00B001E2"/>
    <w:rsid w:val="00B07C7E"/>
    <w:rsid w:val="00B34AA4"/>
    <w:rsid w:val="00B34BC5"/>
    <w:rsid w:val="00B45892"/>
    <w:rsid w:val="00B61860"/>
    <w:rsid w:val="00B641EF"/>
    <w:rsid w:val="00B64E7C"/>
    <w:rsid w:val="00B650E1"/>
    <w:rsid w:val="00B77178"/>
    <w:rsid w:val="00B85675"/>
    <w:rsid w:val="00B87D4D"/>
    <w:rsid w:val="00B91265"/>
    <w:rsid w:val="00B973DB"/>
    <w:rsid w:val="00BA177C"/>
    <w:rsid w:val="00BA18BC"/>
    <w:rsid w:val="00BA32A5"/>
    <w:rsid w:val="00BB2B5F"/>
    <w:rsid w:val="00BB3050"/>
    <w:rsid w:val="00BB6E11"/>
    <w:rsid w:val="00BD075A"/>
    <w:rsid w:val="00BD5D96"/>
    <w:rsid w:val="00BE3727"/>
    <w:rsid w:val="00BE6A3A"/>
    <w:rsid w:val="00BF0B57"/>
    <w:rsid w:val="00BF4D9A"/>
    <w:rsid w:val="00C0346C"/>
    <w:rsid w:val="00C1120C"/>
    <w:rsid w:val="00C234FC"/>
    <w:rsid w:val="00C2502B"/>
    <w:rsid w:val="00C347C8"/>
    <w:rsid w:val="00C35307"/>
    <w:rsid w:val="00C4123E"/>
    <w:rsid w:val="00C44ABD"/>
    <w:rsid w:val="00C50A96"/>
    <w:rsid w:val="00C81665"/>
    <w:rsid w:val="00C83CAA"/>
    <w:rsid w:val="00C864BF"/>
    <w:rsid w:val="00C9174D"/>
    <w:rsid w:val="00C95333"/>
    <w:rsid w:val="00C958C5"/>
    <w:rsid w:val="00C964AA"/>
    <w:rsid w:val="00C96AC9"/>
    <w:rsid w:val="00CA038A"/>
    <w:rsid w:val="00CA5AC4"/>
    <w:rsid w:val="00CB5020"/>
    <w:rsid w:val="00CC4CF5"/>
    <w:rsid w:val="00CD16FE"/>
    <w:rsid w:val="00CE2FA9"/>
    <w:rsid w:val="00CE67A5"/>
    <w:rsid w:val="00CE6EA9"/>
    <w:rsid w:val="00CE7B91"/>
    <w:rsid w:val="00CF37CE"/>
    <w:rsid w:val="00D12146"/>
    <w:rsid w:val="00D14E0F"/>
    <w:rsid w:val="00D20978"/>
    <w:rsid w:val="00D20A8B"/>
    <w:rsid w:val="00D25E43"/>
    <w:rsid w:val="00D2614D"/>
    <w:rsid w:val="00D3064E"/>
    <w:rsid w:val="00D30C99"/>
    <w:rsid w:val="00D36EF9"/>
    <w:rsid w:val="00D437F2"/>
    <w:rsid w:val="00D51376"/>
    <w:rsid w:val="00D56360"/>
    <w:rsid w:val="00D71EED"/>
    <w:rsid w:val="00D7424D"/>
    <w:rsid w:val="00D74C17"/>
    <w:rsid w:val="00D75582"/>
    <w:rsid w:val="00D82B51"/>
    <w:rsid w:val="00D87764"/>
    <w:rsid w:val="00DA2D87"/>
    <w:rsid w:val="00DA5AA1"/>
    <w:rsid w:val="00DA6079"/>
    <w:rsid w:val="00DB06B6"/>
    <w:rsid w:val="00DB75E9"/>
    <w:rsid w:val="00DC0D81"/>
    <w:rsid w:val="00DC18E6"/>
    <w:rsid w:val="00DC2527"/>
    <w:rsid w:val="00DC7468"/>
    <w:rsid w:val="00DD215A"/>
    <w:rsid w:val="00DE32AD"/>
    <w:rsid w:val="00DE4636"/>
    <w:rsid w:val="00DF17DE"/>
    <w:rsid w:val="00DF1809"/>
    <w:rsid w:val="00DF76F9"/>
    <w:rsid w:val="00E139DE"/>
    <w:rsid w:val="00E16327"/>
    <w:rsid w:val="00E21631"/>
    <w:rsid w:val="00E22FB3"/>
    <w:rsid w:val="00E24F66"/>
    <w:rsid w:val="00E2576D"/>
    <w:rsid w:val="00E259B0"/>
    <w:rsid w:val="00E3699D"/>
    <w:rsid w:val="00E44AD0"/>
    <w:rsid w:val="00E470ED"/>
    <w:rsid w:val="00E479BF"/>
    <w:rsid w:val="00E62A3A"/>
    <w:rsid w:val="00E66D25"/>
    <w:rsid w:val="00E707DE"/>
    <w:rsid w:val="00E73F5B"/>
    <w:rsid w:val="00E74775"/>
    <w:rsid w:val="00E87CA9"/>
    <w:rsid w:val="00E908C3"/>
    <w:rsid w:val="00E950AB"/>
    <w:rsid w:val="00EA11A0"/>
    <w:rsid w:val="00EA2593"/>
    <w:rsid w:val="00EA2AE7"/>
    <w:rsid w:val="00EA43C7"/>
    <w:rsid w:val="00EB332E"/>
    <w:rsid w:val="00EC0F03"/>
    <w:rsid w:val="00EC144D"/>
    <w:rsid w:val="00EC353D"/>
    <w:rsid w:val="00EE01E7"/>
    <w:rsid w:val="00EE13F2"/>
    <w:rsid w:val="00EE7B29"/>
    <w:rsid w:val="00EF2ECB"/>
    <w:rsid w:val="00F0084E"/>
    <w:rsid w:val="00F06DE6"/>
    <w:rsid w:val="00F07957"/>
    <w:rsid w:val="00F12378"/>
    <w:rsid w:val="00F172F3"/>
    <w:rsid w:val="00F2233B"/>
    <w:rsid w:val="00F25AED"/>
    <w:rsid w:val="00F26E96"/>
    <w:rsid w:val="00F31786"/>
    <w:rsid w:val="00F40718"/>
    <w:rsid w:val="00F60553"/>
    <w:rsid w:val="00F62558"/>
    <w:rsid w:val="00F6397D"/>
    <w:rsid w:val="00F67370"/>
    <w:rsid w:val="00F6773D"/>
    <w:rsid w:val="00F679E0"/>
    <w:rsid w:val="00F745DC"/>
    <w:rsid w:val="00FA7436"/>
    <w:rsid w:val="00FA7782"/>
    <w:rsid w:val="00FB06C6"/>
    <w:rsid w:val="00FB08ED"/>
    <w:rsid w:val="00FB136F"/>
    <w:rsid w:val="00FB2884"/>
    <w:rsid w:val="00FB4BAB"/>
    <w:rsid w:val="00FD07F3"/>
    <w:rsid w:val="00FE3A95"/>
    <w:rsid w:val="00FE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1719D7"/>
  <w15:docId w15:val="{5FF702BA-2D6D-44C8-ADBD-5FB71A66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50A96"/>
    <w:rPr>
      <w:sz w:val="24"/>
      <w:szCs w:val="24"/>
    </w:rPr>
  </w:style>
  <w:style w:type="paragraph" w:styleId="1">
    <w:name w:val="heading 1"/>
    <w:basedOn w:val="a"/>
    <w:next w:val="a"/>
    <w:qFormat/>
    <w:rsid w:val="008B6458"/>
    <w:pPr>
      <w:keepNext/>
      <w:jc w:val="center"/>
      <w:outlineLvl w:val="0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B645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B6458"/>
  </w:style>
  <w:style w:type="character" w:styleId="a5">
    <w:name w:val="Hyperlink"/>
    <w:rsid w:val="008B6458"/>
    <w:rPr>
      <w:color w:val="0000FF"/>
      <w:u w:val="single"/>
    </w:rPr>
  </w:style>
  <w:style w:type="character" w:styleId="a6">
    <w:name w:val="FollowedHyperlink"/>
    <w:rsid w:val="008B6458"/>
    <w:rPr>
      <w:color w:val="800080"/>
      <w:u w:val="single"/>
    </w:rPr>
  </w:style>
  <w:style w:type="paragraph" w:styleId="a7">
    <w:name w:val="Balloon Text"/>
    <w:basedOn w:val="a"/>
    <w:semiHidden/>
    <w:rsid w:val="00154F7C"/>
    <w:rPr>
      <w:rFonts w:ascii="Tahoma" w:hAnsi="Tahoma" w:cs="Tahoma"/>
      <w:sz w:val="16"/>
      <w:szCs w:val="16"/>
    </w:rPr>
  </w:style>
  <w:style w:type="paragraph" w:styleId="a8">
    <w:name w:val="Title"/>
    <w:basedOn w:val="a"/>
    <w:qFormat/>
    <w:rsid w:val="00F60553"/>
    <w:pPr>
      <w:jc w:val="center"/>
    </w:pPr>
    <w:rPr>
      <w:b/>
      <w:bCs/>
      <w:sz w:val="28"/>
    </w:rPr>
  </w:style>
  <w:style w:type="paragraph" w:styleId="a9">
    <w:name w:val="Body Text"/>
    <w:basedOn w:val="a"/>
    <w:rsid w:val="00F60553"/>
    <w:pPr>
      <w:tabs>
        <w:tab w:val="left" w:pos="2020"/>
      </w:tabs>
    </w:pPr>
    <w:rPr>
      <w:sz w:val="28"/>
    </w:rPr>
  </w:style>
  <w:style w:type="paragraph" w:styleId="2">
    <w:name w:val="Body Text 2"/>
    <w:basedOn w:val="a"/>
    <w:rsid w:val="00F60553"/>
    <w:pPr>
      <w:tabs>
        <w:tab w:val="left" w:pos="2020"/>
      </w:tabs>
      <w:jc w:val="both"/>
    </w:pPr>
    <w:rPr>
      <w:sz w:val="28"/>
    </w:rPr>
  </w:style>
  <w:style w:type="paragraph" w:styleId="aa">
    <w:name w:val="Body Text Indent"/>
    <w:basedOn w:val="a"/>
    <w:rsid w:val="00F62558"/>
    <w:pPr>
      <w:spacing w:after="120"/>
      <w:ind w:left="283"/>
    </w:pPr>
  </w:style>
  <w:style w:type="paragraph" w:styleId="20">
    <w:name w:val="Body Text Indent 2"/>
    <w:basedOn w:val="a"/>
    <w:rsid w:val="00CA5AC4"/>
    <w:pPr>
      <w:spacing w:after="120" w:line="480" w:lineRule="auto"/>
      <w:ind w:left="283"/>
    </w:pPr>
  </w:style>
  <w:style w:type="paragraph" w:styleId="ab">
    <w:name w:val="List Paragraph"/>
    <w:basedOn w:val="a"/>
    <w:uiPriority w:val="34"/>
    <w:qFormat/>
    <w:rsid w:val="002D12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c">
    <w:name w:val="Без интервала Знак"/>
    <w:link w:val="ad"/>
    <w:uiPriority w:val="1"/>
    <w:locked/>
    <w:rsid w:val="002C513E"/>
  </w:style>
  <w:style w:type="paragraph" w:styleId="ad">
    <w:name w:val="No Spacing"/>
    <w:link w:val="ac"/>
    <w:uiPriority w:val="1"/>
    <w:qFormat/>
    <w:rsid w:val="002C513E"/>
  </w:style>
  <w:style w:type="paragraph" w:styleId="ae">
    <w:name w:val="Normal (Web)"/>
    <w:basedOn w:val="a"/>
    <w:uiPriority w:val="99"/>
    <w:unhideWhenUsed/>
    <w:rsid w:val="00AF18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&#1064;&#1072;&#1073;&#1083;&#1086;&#1085;&#1099;\Lena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0B452-16A1-42A1-91FC-995C2909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Lena2.dot</Template>
  <TotalTime>4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Links>
    <vt:vector size="6" baseType="variant">
      <vt:variant>
        <vt:i4>6881373</vt:i4>
      </vt:variant>
      <vt:variant>
        <vt:i4>0</vt:i4>
      </vt:variant>
      <vt:variant>
        <vt:i4>0</vt:i4>
      </vt:variant>
      <vt:variant>
        <vt:i4>5</vt:i4>
      </vt:variant>
      <vt:variant>
        <vt:lpwstr>mailto:dez-tv@yandex.ru.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HomeVideo</dc:creator>
  <cp:lastModifiedBy>Гюлалиев Замин Анвер оглы</cp:lastModifiedBy>
  <cp:revision>3</cp:revision>
  <cp:lastPrinted>2018-03-21T10:44:00Z</cp:lastPrinted>
  <dcterms:created xsi:type="dcterms:W3CDTF">2021-03-22T06:51:00Z</dcterms:created>
  <dcterms:modified xsi:type="dcterms:W3CDTF">2021-03-24T10:07:00Z</dcterms:modified>
</cp:coreProperties>
</file>